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665A4F" w:rsidP="00141A4C">
      <w:pPr>
        <w:pStyle w:val="Title"/>
      </w:pPr>
      <w:r>
        <w:t>ANSHIKA</w:t>
      </w:r>
    </w:p>
    <w:p w:rsidR="00141A4C" w:rsidRDefault="00665A4F" w:rsidP="00141A4C">
      <w:r>
        <w:t>G-16</w:t>
      </w:r>
      <w:proofErr w:type="gramStart"/>
      <w:r>
        <w:t>,ORIENTAL</w:t>
      </w:r>
      <w:proofErr w:type="gramEnd"/>
      <w:r>
        <w:t xml:space="preserve"> VILLA, SUSHANT LOK PHASE-3,SECTOR-57, GURUGRAM</w:t>
      </w:r>
      <w:r w:rsidR="00141A4C">
        <w:t> | </w:t>
      </w:r>
      <w:r>
        <w:t>XXXXXXXXXX</w:t>
      </w:r>
      <w:r w:rsidR="00141A4C">
        <w:t> | </w:t>
      </w:r>
      <w:r>
        <w:t>xyz@gmail.com</w:t>
      </w:r>
    </w:p>
    <w:p w:rsidR="006270A9" w:rsidRDefault="003912E8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EFA42B655B446B4BD44C6F265DC9BC6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665A4F">
      <w:r>
        <w:t xml:space="preserve">To get placed in an esteemed company like yours with a nice deserving </w:t>
      </w:r>
      <w:proofErr w:type="spellStart"/>
      <w:r>
        <w:t>pakage</w:t>
      </w:r>
      <w:proofErr w:type="spellEnd"/>
      <w:r>
        <w:t>.</w:t>
      </w:r>
    </w:p>
    <w:p w:rsidR="006270A9" w:rsidRDefault="00665A4F">
      <w:pPr>
        <w:pStyle w:val="Heading1"/>
      </w:pPr>
      <w:r>
        <w:t>Education</w:t>
      </w:r>
    </w:p>
    <w:tbl>
      <w:tblPr>
        <w:tblStyle w:val="TableGrid"/>
        <w:tblW w:w="10945" w:type="dxa"/>
        <w:tblInd w:w="-948" w:type="dxa"/>
        <w:tblLayout w:type="fixed"/>
        <w:tblLook w:val="04A0" w:firstRow="1" w:lastRow="0" w:firstColumn="1" w:lastColumn="0" w:noHBand="0" w:noVBand="1"/>
      </w:tblPr>
      <w:tblGrid>
        <w:gridCol w:w="1001"/>
        <w:gridCol w:w="1159"/>
        <w:gridCol w:w="2752"/>
        <w:gridCol w:w="1985"/>
        <w:gridCol w:w="1984"/>
        <w:gridCol w:w="2064"/>
      </w:tblGrid>
      <w:tr w:rsidR="004B113E" w:rsidTr="004B113E">
        <w:trPr>
          <w:trHeight w:val="341"/>
        </w:trPr>
        <w:tc>
          <w:tcPr>
            <w:tcW w:w="1001" w:type="dxa"/>
          </w:tcPr>
          <w:p w:rsidR="004B113E" w:rsidRDefault="004B113E" w:rsidP="004B113E">
            <w:pPr>
              <w:pStyle w:val="Heading1"/>
              <w:outlineLvl w:val="0"/>
            </w:pPr>
            <w:r>
              <w:t>CALSS</w:t>
            </w:r>
          </w:p>
        </w:tc>
        <w:tc>
          <w:tcPr>
            <w:tcW w:w="1159" w:type="dxa"/>
          </w:tcPr>
          <w:p w:rsidR="004B113E" w:rsidRDefault="004B113E" w:rsidP="004B113E">
            <w:pPr>
              <w:pStyle w:val="Heading1"/>
              <w:outlineLvl w:val="0"/>
            </w:pPr>
            <w:r>
              <w:t>BOARD</w:t>
            </w:r>
          </w:p>
        </w:tc>
        <w:tc>
          <w:tcPr>
            <w:tcW w:w="2752" w:type="dxa"/>
          </w:tcPr>
          <w:p w:rsidR="004B113E" w:rsidRDefault="004B113E" w:rsidP="004B113E">
            <w:pPr>
              <w:pStyle w:val="Heading1"/>
              <w:outlineLvl w:val="0"/>
            </w:pPr>
            <w:r>
              <w:t>SUBJECTS</w:t>
            </w:r>
          </w:p>
        </w:tc>
        <w:tc>
          <w:tcPr>
            <w:tcW w:w="1985" w:type="dxa"/>
          </w:tcPr>
          <w:p w:rsidR="004B113E" w:rsidRDefault="004B113E" w:rsidP="004B113E">
            <w:pPr>
              <w:pStyle w:val="Heading1"/>
              <w:outlineLvl w:val="0"/>
            </w:pPr>
            <w:r>
              <w:t>CGPA/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PERCENTAGE</w:t>
            </w:r>
          </w:p>
        </w:tc>
        <w:tc>
          <w:tcPr>
            <w:tcW w:w="1984" w:type="dxa"/>
          </w:tcPr>
          <w:p w:rsidR="004B113E" w:rsidRDefault="004B113E" w:rsidP="004B113E">
            <w:pPr>
              <w:pStyle w:val="Heading1"/>
              <w:outlineLvl w:val="0"/>
            </w:pPr>
            <w:r>
              <w:t>SCHOOL</w:t>
            </w:r>
          </w:p>
        </w:tc>
        <w:tc>
          <w:tcPr>
            <w:tcW w:w="2064" w:type="dxa"/>
          </w:tcPr>
          <w:p w:rsidR="004B113E" w:rsidRDefault="004B113E" w:rsidP="004B113E">
            <w:pPr>
              <w:pStyle w:val="Heading1"/>
              <w:outlineLvl w:val="0"/>
            </w:pPr>
            <w:r>
              <w:t>OVERALL PERCENTAGE</w:t>
            </w:r>
          </w:p>
        </w:tc>
      </w:tr>
      <w:tr w:rsidR="004B113E" w:rsidTr="004B113E">
        <w:trPr>
          <w:trHeight w:val="519"/>
        </w:trPr>
        <w:tc>
          <w:tcPr>
            <w:tcW w:w="1001" w:type="dxa"/>
          </w:tcPr>
          <w:p w:rsidR="004B113E" w:rsidRDefault="004B113E" w:rsidP="004B113E">
            <w:pPr>
              <w:pStyle w:val="Heading1"/>
              <w:outlineLvl w:val="0"/>
            </w:pPr>
            <w:r>
              <w:t>10</w:t>
            </w:r>
            <w:r w:rsidRPr="009D3F3A">
              <w:rPr>
                <w:vertAlign w:val="superscript"/>
              </w:rPr>
              <w:t>TH</w:t>
            </w:r>
          </w:p>
        </w:tc>
        <w:tc>
          <w:tcPr>
            <w:tcW w:w="1159" w:type="dxa"/>
          </w:tcPr>
          <w:p w:rsidR="004B113E" w:rsidRDefault="004B113E" w:rsidP="004B113E">
            <w:pPr>
              <w:pStyle w:val="Heading1"/>
              <w:outlineLvl w:val="0"/>
            </w:pPr>
            <w:r>
              <w:t>CBSE</w:t>
            </w:r>
          </w:p>
        </w:tc>
        <w:tc>
          <w:tcPr>
            <w:tcW w:w="2752" w:type="dxa"/>
          </w:tcPr>
          <w:p w:rsidR="004B113E" w:rsidRDefault="004B113E" w:rsidP="004B113E">
            <w:pPr>
              <w:pStyle w:val="Heading1"/>
              <w:outlineLvl w:val="0"/>
            </w:pPr>
            <w:r>
              <w:t>Mathematics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Science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Social Science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French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 xml:space="preserve">English </w:t>
            </w:r>
          </w:p>
        </w:tc>
        <w:tc>
          <w:tcPr>
            <w:tcW w:w="1985" w:type="dxa"/>
          </w:tcPr>
          <w:p w:rsidR="004B113E" w:rsidRDefault="004B113E" w:rsidP="004B113E">
            <w:pPr>
              <w:pStyle w:val="Heading1"/>
              <w:outlineLvl w:val="0"/>
            </w:pPr>
            <w:r>
              <w:t>10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9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10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9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9</w:t>
            </w:r>
          </w:p>
        </w:tc>
        <w:tc>
          <w:tcPr>
            <w:tcW w:w="1984" w:type="dxa"/>
          </w:tcPr>
          <w:p w:rsidR="004B113E" w:rsidRDefault="004B113E" w:rsidP="004B113E">
            <w:pPr>
              <w:pStyle w:val="Heading1"/>
              <w:outlineLvl w:val="0"/>
            </w:pPr>
            <w:proofErr w:type="spellStart"/>
            <w:r>
              <w:t>Sachdeva</w:t>
            </w:r>
            <w:proofErr w:type="spellEnd"/>
            <w:r>
              <w:t xml:space="preserve"> Global School</w:t>
            </w:r>
          </w:p>
        </w:tc>
        <w:tc>
          <w:tcPr>
            <w:tcW w:w="2064" w:type="dxa"/>
          </w:tcPr>
          <w:p w:rsidR="004B113E" w:rsidRDefault="004B113E" w:rsidP="004B113E">
            <w:pPr>
              <w:pStyle w:val="Heading1"/>
              <w:jc w:val="center"/>
              <w:outlineLvl w:val="0"/>
            </w:pPr>
            <w:r>
              <w:t>89.3%</w:t>
            </w:r>
          </w:p>
        </w:tc>
      </w:tr>
      <w:tr w:rsidR="004B113E" w:rsidTr="004B113E">
        <w:trPr>
          <w:trHeight w:val="519"/>
        </w:trPr>
        <w:tc>
          <w:tcPr>
            <w:tcW w:w="1001" w:type="dxa"/>
          </w:tcPr>
          <w:p w:rsidR="004B113E" w:rsidRDefault="004B113E" w:rsidP="004B113E">
            <w:pPr>
              <w:pStyle w:val="Heading1"/>
              <w:outlineLvl w:val="0"/>
            </w:pPr>
            <w:r>
              <w:t>12</w:t>
            </w:r>
            <w:r w:rsidRPr="009D3F3A">
              <w:rPr>
                <w:vertAlign w:val="superscript"/>
              </w:rPr>
              <w:t>TH</w:t>
            </w:r>
          </w:p>
        </w:tc>
        <w:tc>
          <w:tcPr>
            <w:tcW w:w="1159" w:type="dxa"/>
          </w:tcPr>
          <w:p w:rsidR="004B113E" w:rsidRDefault="004B113E" w:rsidP="004B113E">
            <w:pPr>
              <w:pStyle w:val="Heading1"/>
              <w:outlineLvl w:val="0"/>
            </w:pPr>
            <w:r>
              <w:t>CBSE</w:t>
            </w:r>
          </w:p>
        </w:tc>
        <w:tc>
          <w:tcPr>
            <w:tcW w:w="2752" w:type="dxa"/>
          </w:tcPr>
          <w:p w:rsidR="004B113E" w:rsidRDefault="004B113E" w:rsidP="004B113E">
            <w:pPr>
              <w:pStyle w:val="Heading1"/>
              <w:outlineLvl w:val="0"/>
            </w:pPr>
            <w:r>
              <w:t>Mathematics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English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Physical Education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Physics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Chemistry</w:t>
            </w:r>
          </w:p>
        </w:tc>
        <w:tc>
          <w:tcPr>
            <w:tcW w:w="1985" w:type="dxa"/>
          </w:tcPr>
          <w:p w:rsidR="004B113E" w:rsidRDefault="004B113E" w:rsidP="004B113E">
            <w:pPr>
              <w:pStyle w:val="Heading1"/>
              <w:outlineLvl w:val="0"/>
            </w:pPr>
            <w:r>
              <w:t>95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84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91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82</w:t>
            </w:r>
          </w:p>
          <w:p w:rsidR="004B113E" w:rsidRDefault="004B113E" w:rsidP="004B113E">
            <w:pPr>
              <w:pStyle w:val="Heading1"/>
              <w:outlineLvl w:val="0"/>
            </w:pPr>
            <w:r>
              <w:t>71</w:t>
            </w:r>
          </w:p>
        </w:tc>
        <w:tc>
          <w:tcPr>
            <w:tcW w:w="1984" w:type="dxa"/>
          </w:tcPr>
          <w:p w:rsidR="004B113E" w:rsidRDefault="004B113E" w:rsidP="004B113E">
            <w:pPr>
              <w:pStyle w:val="Heading1"/>
              <w:outlineLvl w:val="0"/>
            </w:pPr>
            <w:proofErr w:type="spellStart"/>
            <w:r>
              <w:t>Venka</w:t>
            </w:r>
            <w:r>
              <w:t>teshwara</w:t>
            </w:r>
            <w:proofErr w:type="spellEnd"/>
            <w:r>
              <w:t xml:space="preserve"> </w:t>
            </w:r>
            <w:r>
              <w:t>International School</w:t>
            </w:r>
          </w:p>
        </w:tc>
        <w:tc>
          <w:tcPr>
            <w:tcW w:w="2064" w:type="dxa"/>
          </w:tcPr>
          <w:p w:rsidR="004B113E" w:rsidRDefault="004B113E" w:rsidP="004B113E">
            <w:pPr>
              <w:pStyle w:val="Heading1"/>
              <w:jc w:val="center"/>
              <w:outlineLvl w:val="0"/>
            </w:pPr>
            <w:r>
              <w:t>85%</w:t>
            </w:r>
          </w:p>
        </w:tc>
      </w:tr>
    </w:tbl>
    <w:sdt>
      <w:sdtPr>
        <w:alias w:val="Skills &amp; Abilities:"/>
        <w:tag w:val="Skills &amp; Abilities:"/>
        <w:id w:val="458624136"/>
        <w:placeholder>
          <w:docPart w:val="25481A56A070485EBBBAEDCE2894CDDE"/>
        </w:placeholder>
        <w:temporary/>
        <w:showingPlcHdr/>
        <w15:appearance w15:val="hidden"/>
      </w:sdtPr>
      <w:sdtEndPr/>
      <w:sdtContent>
        <w:p w:rsidR="006270A9" w:rsidRDefault="009D5933" w:rsidP="004B113E">
          <w:pPr>
            <w:pStyle w:val="Heading1"/>
          </w:pPr>
          <w:r>
            <w:t>Skills &amp; Abilities</w:t>
          </w:r>
        </w:p>
      </w:sdtContent>
    </w:sdt>
    <w:p w:rsidR="006270A9" w:rsidRDefault="004B113E" w:rsidP="004B113E">
      <w:pPr>
        <w:pStyle w:val="ListBullet"/>
      </w:pPr>
      <w:r>
        <w:t>Dancing, doodling</w:t>
      </w:r>
    </w:p>
    <w:p w:rsidR="006270A9" w:rsidRDefault="004B113E">
      <w:pPr>
        <w:pStyle w:val="Heading1"/>
      </w:pPr>
      <w:r>
        <w:t>Achievements</w:t>
      </w:r>
    </w:p>
    <w:p w:rsidR="006270A9" w:rsidRDefault="004B113E">
      <w:pPr>
        <w:pStyle w:val="Heading2"/>
      </w:pPr>
      <w:r>
        <w:t>Intershool dance competitions | Sachdeva global school | 2011-2016</w:t>
      </w:r>
    </w:p>
    <w:p w:rsidR="006270A9" w:rsidRDefault="004B113E">
      <w:pPr>
        <w:pStyle w:val="ListBullet"/>
      </w:pPr>
      <w:r>
        <w:t xml:space="preserve">I have won various prices securing different positions in various </w:t>
      </w:r>
      <w:proofErr w:type="spellStart"/>
      <w:r>
        <w:t>interhouse</w:t>
      </w:r>
      <w:proofErr w:type="spellEnd"/>
      <w:r>
        <w:t xml:space="preserve"> and interschool dance competitions.</w:t>
      </w:r>
    </w:p>
    <w:p w:rsidR="004B113E" w:rsidRDefault="004B113E" w:rsidP="004B113E">
      <w:pPr>
        <w:pStyle w:val="Heading1"/>
      </w:pPr>
      <w:r>
        <w:t xml:space="preserve">Personal </w:t>
      </w:r>
      <w:proofErr w:type="spellStart"/>
      <w:r>
        <w:t>Informations</w:t>
      </w:r>
      <w:proofErr w:type="spellEnd"/>
    </w:p>
    <w:p w:rsidR="00F86144" w:rsidRDefault="00F86144" w:rsidP="004B113E">
      <w:pPr>
        <w:pStyle w:val="Heading1"/>
      </w:pPr>
    </w:p>
    <w:p w:rsidR="00F86144" w:rsidRDefault="00F86144" w:rsidP="00F86144">
      <w:proofErr w:type="gramStart"/>
      <w:r>
        <w:t>DOB :</w:t>
      </w:r>
      <w:proofErr w:type="gramEnd"/>
      <w:r>
        <w:t xml:space="preserve"> 26/02/2001</w:t>
      </w:r>
      <w:bookmarkStart w:id="0" w:name="_GoBack"/>
      <w:bookmarkEnd w:id="0"/>
    </w:p>
    <w:p w:rsidR="00F86144" w:rsidRDefault="00F86144" w:rsidP="00F86144">
      <w:r>
        <w:t xml:space="preserve">Fathers </w:t>
      </w:r>
      <w:proofErr w:type="gramStart"/>
      <w:r>
        <w:t>Name :</w:t>
      </w:r>
      <w:proofErr w:type="gramEnd"/>
      <w:r>
        <w:t xml:space="preserve"> Rajesh Gupta</w:t>
      </w:r>
    </w:p>
    <w:p w:rsidR="00F86144" w:rsidRDefault="00F86144" w:rsidP="00F86144">
      <w:r>
        <w:t xml:space="preserve">Contact no. : </w:t>
      </w:r>
      <w:proofErr w:type="spellStart"/>
      <w:proofErr w:type="gramStart"/>
      <w:r>
        <w:t>xxxxxxxxxx</w:t>
      </w:r>
      <w:proofErr w:type="spellEnd"/>
      <w:proofErr w:type="gramEnd"/>
      <w:r>
        <w:t xml:space="preserve"> </w:t>
      </w:r>
    </w:p>
    <w:sectPr w:rsidR="00F86144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2E8" w:rsidRDefault="003912E8">
      <w:pPr>
        <w:spacing w:after="0"/>
      </w:pPr>
      <w:r>
        <w:separator/>
      </w:r>
    </w:p>
  </w:endnote>
  <w:endnote w:type="continuationSeparator" w:id="0">
    <w:p w:rsidR="003912E8" w:rsidRDefault="003912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B11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2E8" w:rsidRDefault="003912E8">
      <w:pPr>
        <w:spacing w:after="0"/>
      </w:pPr>
      <w:r>
        <w:separator/>
      </w:r>
    </w:p>
  </w:footnote>
  <w:footnote w:type="continuationSeparator" w:id="0">
    <w:p w:rsidR="003912E8" w:rsidRDefault="003912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A135A7"/>
    <w:multiLevelType w:val="hybridMultilevel"/>
    <w:tmpl w:val="FAC62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4F"/>
    <w:rsid w:val="000A4F59"/>
    <w:rsid w:val="00141A4C"/>
    <w:rsid w:val="001B29CF"/>
    <w:rsid w:val="0028220F"/>
    <w:rsid w:val="00356C14"/>
    <w:rsid w:val="003912E8"/>
    <w:rsid w:val="004B113E"/>
    <w:rsid w:val="00617B26"/>
    <w:rsid w:val="006270A9"/>
    <w:rsid w:val="00665A4F"/>
    <w:rsid w:val="00675956"/>
    <w:rsid w:val="00681034"/>
    <w:rsid w:val="00816216"/>
    <w:rsid w:val="0087734B"/>
    <w:rsid w:val="009D3F3A"/>
    <w:rsid w:val="009D5933"/>
    <w:rsid w:val="00BD768D"/>
    <w:rsid w:val="00C61F8E"/>
    <w:rsid w:val="00E83E4B"/>
    <w:rsid w:val="00F8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0840D-FCC5-42FC-A507-1D338779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9D3F3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FA42B655B446B4BD44C6F265DC9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DAA98-0417-4836-994A-F6662E046DDC}"/>
      </w:docPartPr>
      <w:docPartBody>
        <w:p w:rsidR="00000000" w:rsidRDefault="00B75238">
          <w:pPr>
            <w:pStyle w:val="1EFA42B655B446B4BD44C6F265DC9BC6"/>
          </w:pPr>
          <w:r>
            <w:t>Objective</w:t>
          </w:r>
        </w:p>
      </w:docPartBody>
    </w:docPart>
    <w:docPart>
      <w:docPartPr>
        <w:name w:val="25481A56A070485EBBBAEDCE2894C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44E9B-B53C-40A4-94EC-715CBB652F87}"/>
      </w:docPartPr>
      <w:docPartBody>
        <w:p w:rsidR="00000000" w:rsidRDefault="00B75238">
          <w:pPr>
            <w:pStyle w:val="25481A56A070485EBBBAEDCE2894CDDE"/>
          </w:pPr>
          <w:r>
            <w:t xml:space="preserve">Skills &amp; </w:t>
          </w:r>
          <w:r>
            <w:t>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38"/>
    <w:rsid w:val="00B7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7BE790B9AD439B8459CCB0B2922D68">
    <w:name w:val="CF7BE790B9AD439B8459CCB0B2922D68"/>
  </w:style>
  <w:style w:type="paragraph" w:customStyle="1" w:styleId="2D6703D84B0542568E3D795DE775C1B1">
    <w:name w:val="2D6703D84B0542568E3D795DE775C1B1"/>
  </w:style>
  <w:style w:type="paragraph" w:customStyle="1" w:styleId="E9FB40D17BDB44AEA44D4C80EAA95AE9">
    <w:name w:val="E9FB40D17BDB44AEA44D4C80EAA95AE9"/>
  </w:style>
  <w:style w:type="paragraph" w:customStyle="1" w:styleId="18699FFA302E412AA47C122CA925E6DB">
    <w:name w:val="18699FFA302E412AA47C122CA925E6DB"/>
  </w:style>
  <w:style w:type="paragraph" w:customStyle="1" w:styleId="1EFA42B655B446B4BD44C6F265DC9BC6">
    <w:name w:val="1EFA42B655B446B4BD44C6F265DC9BC6"/>
  </w:style>
  <w:style w:type="paragraph" w:customStyle="1" w:styleId="F93A47C6DB3E44D2AB3B5A7CEE0BFD0B">
    <w:name w:val="F93A47C6DB3E44D2AB3B5A7CEE0BFD0B"/>
  </w:style>
  <w:style w:type="paragraph" w:customStyle="1" w:styleId="A109D7C2690F498CB6E6360F45ABD542">
    <w:name w:val="A109D7C2690F498CB6E6360F45ABD542"/>
  </w:style>
  <w:style w:type="paragraph" w:customStyle="1" w:styleId="B67814606FE74F068A404B67E255FF6A">
    <w:name w:val="B67814606FE74F068A404B67E255FF6A"/>
  </w:style>
  <w:style w:type="paragraph" w:customStyle="1" w:styleId="BA2DB3C9E17043D98D93D7C20AB6B1A7">
    <w:name w:val="BA2DB3C9E17043D98D93D7C20AB6B1A7"/>
  </w:style>
  <w:style w:type="paragraph" w:customStyle="1" w:styleId="3851948591A34C4687F82DCB58F32336">
    <w:name w:val="3851948591A34C4687F82DCB58F32336"/>
  </w:style>
  <w:style w:type="paragraph" w:customStyle="1" w:styleId="69DA76B8FAC84ACDBA280356392DE199">
    <w:name w:val="69DA76B8FAC84ACDBA280356392DE199"/>
  </w:style>
  <w:style w:type="paragraph" w:customStyle="1" w:styleId="801E0E81F32F4584932611BADE5A5D37">
    <w:name w:val="801E0E81F32F4584932611BADE5A5D37"/>
  </w:style>
  <w:style w:type="paragraph" w:customStyle="1" w:styleId="90B159ECFB994274A4E50C5971CABA84">
    <w:name w:val="90B159ECFB994274A4E50C5971CABA84"/>
  </w:style>
  <w:style w:type="paragraph" w:customStyle="1" w:styleId="5C47E097A36F4BD3B4DD83C134BB274B">
    <w:name w:val="5C47E097A36F4BD3B4DD83C134BB274B"/>
  </w:style>
  <w:style w:type="paragraph" w:customStyle="1" w:styleId="259311BACE97412C9BE86A1F91F4F487">
    <w:name w:val="259311BACE97412C9BE86A1F91F4F487"/>
  </w:style>
  <w:style w:type="paragraph" w:customStyle="1" w:styleId="25481A56A070485EBBBAEDCE2894CDDE">
    <w:name w:val="25481A56A070485EBBBAEDCE2894CDDE"/>
  </w:style>
  <w:style w:type="paragraph" w:customStyle="1" w:styleId="1E52A4BCB85E47EDA913B57A24954FB2">
    <w:name w:val="1E52A4BCB85E47EDA913B57A24954FB2"/>
  </w:style>
  <w:style w:type="paragraph" w:customStyle="1" w:styleId="D5DE654B2D9643D3B44EE1A081F26DA1">
    <w:name w:val="D5DE654B2D9643D3B44EE1A081F26DA1"/>
  </w:style>
  <w:style w:type="paragraph" w:customStyle="1" w:styleId="DA1CF47E89324817839287334F7FAECE">
    <w:name w:val="DA1CF47E89324817839287334F7FAECE"/>
  </w:style>
  <w:style w:type="paragraph" w:customStyle="1" w:styleId="6417A098BC3E4CBAAE0F92F81AF39A35">
    <w:name w:val="6417A098BC3E4CBAAE0F92F81AF39A35"/>
  </w:style>
  <w:style w:type="paragraph" w:customStyle="1" w:styleId="ADC0BCC880C2406AAC515FDF794351F0">
    <w:name w:val="ADC0BCC880C2406AAC515FDF794351F0"/>
  </w:style>
  <w:style w:type="paragraph" w:customStyle="1" w:styleId="F82624C508B344769A785DD3AE140CF2">
    <w:name w:val="F82624C508B344769A785DD3AE140CF2"/>
  </w:style>
  <w:style w:type="paragraph" w:customStyle="1" w:styleId="D54BDAB68DEA45AB8C5A7032CDF8C2D4">
    <w:name w:val="D54BDAB68DEA45AB8C5A7032CDF8C2D4"/>
  </w:style>
  <w:style w:type="paragraph" w:customStyle="1" w:styleId="70014FE6C3A24170B24EAAFBF4E8C2DF">
    <w:name w:val="70014FE6C3A24170B24EAAFBF4E8C2DF"/>
  </w:style>
  <w:style w:type="paragraph" w:customStyle="1" w:styleId="33ED15D931704C7B91B932152593D5FB">
    <w:name w:val="33ED15D931704C7B91B932152593D5FB"/>
  </w:style>
  <w:style w:type="paragraph" w:customStyle="1" w:styleId="1FF8CD7745DF47458777A9A0D9950921">
    <w:name w:val="1FF8CD7745DF47458777A9A0D9950921"/>
  </w:style>
  <w:style w:type="paragraph" w:customStyle="1" w:styleId="AA11D14BA7A14735A5BF1E1ACA242EE6">
    <w:name w:val="AA11D14BA7A14735A5BF1E1ACA242EE6"/>
  </w:style>
  <w:style w:type="paragraph" w:customStyle="1" w:styleId="CBF56D27776E4525902849BEB921E96D">
    <w:name w:val="CBF56D27776E4525902849BEB921E96D"/>
  </w:style>
  <w:style w:type="paragraph" w:customStyle="1" w:styleId="1DB4C91777414CA3B70BCDE3A9EA78F0">
    <w:name w:val="1DB4C91777414CA3B70BCDE3A9EA78F0"/>
  </w:style>
  <w:style w:type="paragraph" w:customStyle="1" w:styleId="C92B4CC53C1C4F6E8F6EA976E2567148">
    <w:name w:val="C92B4CC53C1C4F6E8F6EA976E2567148"/>
  </w:style>
  <w:style w:type="paragraph" w:customStyle="1" w:styleId="B9F96AFABD2547F5A50799F2E4206985">
    <w:name w:val="B9F96AFABD2547F5A50799F2E4206985"/>
  </w:style>
  <w:style w:type="paragraph" w:customStyle="1" w:styleId="A4BBF08BE4EC4748B124347DD0FC4540">
    <w:name w:val="A4BBF08BE4EC4748B124347DD0FC4540"/>
  </w:style>
  <w:style w:type="paragraph" w:customStyle="1" w:styleId="445549AB84724CEE9237BD1B127518A0">
    <w:name w:val="445549AB84724CEE9237BD1B1275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1B935-3B47-4035-A23C-DFB1C4FE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keywords/>
  <cp:lastModifiedBy>STUDENT</cp:lastModifiedBy>
  <cp:revision>1</cp:revision>
  <dcterms:created xsi:type="dcterms:W3CDTF">2019-08-23T04:57:00Z</dcterms:created>
  <dcterms:modified xsi:type="dcterms:W3CDTF">2019-08-23T05:34:00Z</dcterms:modified>
  <cp:version/>
</cp:coreProperties>
</file>